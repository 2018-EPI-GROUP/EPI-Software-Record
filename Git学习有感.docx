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Git是一种分布式版本控制系统 ，通过一周学习有感，记录下来。对Git有如下认识：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 准备工作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注册Github账户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你可以登录网站：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###[github网页](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根据提示进行操作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创建仓库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![图片发自简书App](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http://upload-images.jianshu.io/upload_images/14300553-b274d5f4e5db7704.jpg?imageMogr2/auto-orient/strip%7CimageView2/2/w/1080/q/50)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git下载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你可以登录网站：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###[git下载](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https://git-scm.com)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![图片发自简书App](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http://upload-images.jianshu.io/upload_images/14300553-1993481939e9a600.jpg?imageMogr2/auto-orient/strip%7CimageView2/2/w/1080/q/50)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 创建版本库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通过看视频我们知道，最初我们需要建立一个内含名为".git"文件的文件夹。经过百度，了解到如下内容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 文件夹是当前工作的管理仓库(Gitrepository)，".git"文件夹用于储存管理版本库的变动信息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操作前现在c盘目录下新建文件夹git，并在文件夹内建立一个learngit文本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桌面新建文件夹，单击右键用GitBashHere打开，首先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![图片发自简书App](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http://upload-images.jianshu.io/upload_images/14300553-01122efd4f104961.jpg?imageMogr2/auto-orient/strip%7CimageView2/2/w/1080/q/50)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输入gitconfig--globaluser.namexxx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敲Enter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输入gitconfig--globaluser.emailxxx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git init .git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使得文件夹里生成一个.git文件夹，使得git文件夹变成版本库。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##尝试一下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输入指令: git add test.txt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将test.txt 提交到暂存区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输入指令: git commit -m "test"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将test.txt 文件提交到仓库，-m后面的字符串为本次提交的信息，根据需求编辑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###emm注意呀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**1.**工作区:即当前仓库即为工作区，在文件夹里对各类文件进行修改；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暂存区: git add file 后将文件放入的位置为暂存区，在暂存区内文件还没有被git commit -m " "传入到版本库中。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**2.**可以通过git checkout -- test.txt 将文件恢复到暂存区或版本库里的状态，即撤销改动。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##连接本地Git与网络上Github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![图片发自简书App](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http://upload-images.jianshu.io/upload_images/14300553-153ebf8698b455a4.jpg?imageMogr2/auto-orient/strip%7CimageView2/2/w/1080/q/50)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复制链接，打开git小黑框框哈哈哈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输入git clone(可将你的Git库复制)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从此以后你可以进行自己的一系列联机操作了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##创建简单分支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为什么要创建简单分支呢？资料如下：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 分支管理(branch)是git的重要功能，可以用交通上的行车来类比。主分支类似于主干道，名为master。分支管理的过程可以看做：一部分车流因任务需要从主干道上离开，前往分支干道上完成任务，然后再回到主干道。从主干道上离开前往分支干道，为创建分支；完成任务后回到主干道，为合并分支。这种只有一次分支的情况是简单分支，是分支管理的基础情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建立一个分支需要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**1.**查看当前分支 git branch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一般刚刚开始你只会看到一个master分支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**2.**创建新分支 git checkout -b .a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这里git checkout .a就能实现建立.a分支，这里git checkout -b 的意义所在为，创建.a分支并将工作状态切换至.a分支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**3.**在文件夹中新建一个.b.txt 文本。然后输入指令：.b.txt 和 git commit -m 'new branch‘，将文本提交到版本库。如果这时候再输入指令：git checkout master，将工作分支切换到master，可以发现文件夹中的.b.txt文本消失了，说明master的版本库和.a的版本库是不同的。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**4.**现在如果分支.a的工作完成了，要将其合并回主分支master，将无用的分支.a删除。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(1)先切换回主分支master:git checkout master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(2)将分支.a的工作成果合并到master上：git merge .a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(3)删除.a分支：git branch -d .a(即用-d表示删除)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10E99"/>
    <w:rsid w:val="64710E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524;&#33721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2018-10-25T09:56:00Z</dcterms:created>
  <dc:creator>果莹</dc:creator>
  <cp:lastModifiedBy>果莹</cp:lastModifiedBy>
  <dcterms:modified xsi:type="dcterms:W3CDTF">2018-10-25T09:57:18Z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